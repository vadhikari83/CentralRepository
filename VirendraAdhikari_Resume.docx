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24"/>
        <w:tblW w:w="0" w:type="auto"/>
        <w:tblLook w:val="0000" w:firstRow="0" w:lastRow="0" w:firstColumn="0" w:lastColumn="0" w:noHBand="0" w:noVBand="0"/>
      </w:tblPr>
      <w:tblGrid>
        <w:gridCol w:w="5875"/>
      </w:tblGrid>
      <w:tr w:rsidR="008F1065" w:rsidRPr="008F1065" w14:paraId="03587FCB" w14:textId="77777777" w:rsidTr="008F1065">
        <w:trPr>
          <w:trHeight w:val="43"/>
        </w:trPr>
        <w:tc>
          <w:tcPr>
            <w:tcW w:w="5875" w:type="dxa"/>
          </w:tcPr>
          <w:p w14:paraId="52F4865A" w14:textId="77777777" w:rsidR="008F1065" w:rsidRPr="008F1065" w:rsidRDefault="008F1065" w:rsidP="008F1065">
            <w:pPr>
              <w:pStyle w:val="Title"/>
              <w:jc w:val="center"/>
              <w:rPr>
                <w:sz w:val="52"/>
                <w:szCs w:val="52"/>
              </w:rPr>
            </w:pPr>
            <w:r w:rsidRPr="008F1065">
              <w:rPr>
                <w:sz w:val="52"/>
                <w:szCs w:val="52"/>
              </w:rPr>
              <w:t>VIRENDRA ADHIKARI</w:t>
            </w:r>
          </w:p>
          <w:p w14:paraId="09D31EFD" w14:textId="77777777" w:rsidR="008F1065" w:rsidRPr="008F1065" w:rsidRDefault="008F1065" w:rsidP="008F1065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Pr="008F1065">
              <w:rPr>
                <w:b/>
                <w:bCs/>
                <w:sz w:val="24"/>
                <w:szCs w:val="24"/>
              </w:rPr>
              <w:t>JAPANESE BILINGUAL PROFESSIONAL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</w:tbl>
    <w:p w14:paraId="592F77A4" w14:textId="6CFC2AD7" w:rsidR="00D238C4" w:rsidRDefault="00D238C4" w:rsidP="000C45FF">
      <w:pPr>
        <w:tabs>
          <w:tab w:val="left" w:pos="990"/>
        </w:tabs>
      </w:pPr>
    </w:p>
    <w:p w14:paraId="629804CC" w14:textId="50F788E5" w:rsidR="00D238C4" w:rsidRDefault="00D238C4" w:rsidP="000C45FF">
      <w:pPr>
        <w:tabs>
          <w:tab w:val="left" w:pos="990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</w:tblGrid>
      <w:tr w:rsidR="00D238C4" w14:paraId="0E065220" w14:textId="77777777" w:rsidTr="00861A0D">
        <w:tc>
          <w:tcPr>
            <w:tcW w:w="1271" w:type="dxa"/>
          </w:tcPr>
          <w:p w14:paraId="63F6CC3E" w14:textId="7321D7B0" w:rsidR="00D238C4" w:rsidRDefault="00D238C4" w:rsidP="00861A0D">
            <w:pPr>
              <w:tabs>
                <w:tab w:val="left" w:pos="990"/>
              </w:tabs>
            </w:pPr>
          </w:p>
        </w:tc>
      </w:tr>
    </w:tbl>
    <w:p w14:paraId="3025E7AD" w14:textId="10E38C0C" w:rsidR="00861A0D" w:rsidRDefault="006F14AC" w:rsidP="000C45FF">
      <w:pPr>
        <w:tabs>
          <w:tab w:val="left" w:pos="99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188B43" wp14:editId="60533453">
            <wp:simplePos x="0" y="0"/>
            <wp:positionH relativeFrom="margin">
              <wp:posOffset>-190500</wp:posOffset>
            </wp:positionH>
            <wp:positionV relativeFrom="paragraph">
              <wp:posOffset>188595</wp:posOffset>
            </wp:positionV>
            <wp:extent cx="2540709" cy="2276475"/>
            <wp:effectExtent l="0" t="0" r="0" b="0"/>
            <wp:wrapNone/>
            <wp:docPr id="17" name="Picture 17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erson in a sui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709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C46A0" w14:textId="3FFABAF8" w:rsidR="00861A0D" w:rsidRPr="00861A0D" w:rsidRDefault="00861A0D" w:rsidP="00861A0D"/>
    <w:p w14:paraId="4E9FC777" w14:textId="39F22E7B" w:rsidR="00861A0D" w:rsidRPr="00861A0D" w:rsidRDefault="00861A0D" w:rsidP="00861A0D"/>
    <w:p w14:paraId="024FCA03" w14:textId="0460E991" w:rsidR="00861A0D" w:rsidRPr="00861A0D" w:rsidRDefault="00861A0D" w:rsidP="00861A0D"/>
    <w:tbl>
      <w:tblPr>
        <w:tblpPr w:leftFromText="180" w:rightFromText="180" w:vertAnchor="text" w:horzAnchor="page" w:tblpX="4441" w:tblpY="70"/>
        <w:tblW w:w="7650" w:type="dxa"/>
        <w:tblLook w:val="0000" w:firstRow="0" w:lastRow="0" w:firstColumn="0" w:lastColumn="0" w:noHBand="0" w:noVBand="0"/>
      </w:tblPr>
      <w:tblGrid>
        <w:gridCol w:w="7650"/>
      </w:tblGrid>
      <w:tr w:rsidR="00861A0D" w14:paraId="0C05BBA8" w14:textId="77777777" w:rsidTr="00861A0D">
        <w:trPr>
          <w:trHeight w:val="1798"/>
        </w:trPr>
        <w:tc>
          <w:tcPr>
            <w:tcW w:w="7650" w:type="dxa"/>
          </w:tcPr>
          <w:sdt>
            <w:sdtPr>
              <w:id w:val="-186456809"/>
              <w:placeholder>
                <w:docPart w:val="25B5306FF7C64F3392106ECE028DC1B9"/>
              </w:placeholder>
              <w:temporary/>
              <w:showingPlcHdr/>
              <w15:appearance w15:val="hidden"/>
            </w:sdtPr>
            <w:sdtContent>
              <w:p w14:paraId="24D62981" w14:textId="77777777" w:rsidR="00861A0D" w:rsidRDefault="00861A0D" w:rsidP="00861A0D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70310B4" w14:textId="77777777" w:rsidR="00861A0D" w:rsidRPr="00036450" w:rsidRDefault="00861A0D" w:rsidP="00861A0D">
            <w:pPr>
              <w:pStyle w:val="Heading4"/>
            </w:pPr>
            <w:r>
              <w:t>School of Open Learning, University of Delhi</w:t>
            </w:r>
          </w:p>
          <w:p w14:paraId="5BA4B73C" w14:textId="77777777" w:rsidR="00861A0D" w:rsidRPr="00B359E4" w:rsidRDefault="00861A0D" w:rsidP="00861A0D">
            <w:pPr>
              <w:pStyle w:val="Date"/>
            </w:pPr>
            <w:r>
              <w:t xml:space="preserve">2001 </w:t>
            </w:r>
            <w:r w:rsidRPr="00B359E4">
              <w:t xml:space="preserve">- </w:t>
            </w:r>
            <w:r>
              <w:t>2007</w:t>
            </w:r>
          </w:p>
          <w:p w14:paraId="59165D93" w14:textId="77777777" w:rsidR="00861A0D" w:rsidRDefault="00861A0D" w:rsidP="00861A0D">
            <w:proofErr w:type="gramStart"/>
            <w:r>
              <w:t>Bachelor’s</w:t>
            </w:r>
            <w:proofErr w:type="gramEnd"/>
            <w:r>
              <w:t xml:space="preserve"> in commerce</w:t>
            </w:r>
          </w:p>
          <w:sdt>
            <w:sdtPr>
              <w:id w:val="457001482"/>
              <w:placeholder>
                <w:docPart w:val="20CB21AC6B674C9A989B867E45B3F0E8"/>
              </w:placeholder>
              <w:temporary/>
              <w:showingPlcHdr/>
              <w15:appearance w15:val="hidden"/>
            </w:sdtPr>
            <w:sdtContent>
              <w:p w14:paraId="4A10B601" w14:textId="77777777" w:rsidR="00861A0D" w:rsidRDefault="00861A0D" w:rsidP="00861A0D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E2329E3" w14:textId="77777777" w:rsidR="00861A0D" w:rsidRDefault="00861A0D" w:rsidP="00861A0D">
            <w:pPr>
              <w:pStyle w:val="Heading4"/>
            </w:pPr>
            <w:proofErr w:type="spellStart"/>
            <w:r>
              <w:t>Musashi</w:t>
            </w:r>
            <w:proofErr w:type="spellEnd"/>
            <w:r>
              <w:t xml:space="preserve"> Auto Parts India Limited </w:t>
            </w:r>
            <w:r w:rsidRPr="00036450">
              <w:t>[</w:t>
            </w:r>
            <w:r>
              <w:t>Senior Interpreter / Translator]</w:t>
            </w:r>
          </w:p>
          <w:p w14:paraId="260AEE64" w14:textId="6905BC23" w:rsidR="00861A0D" w:rsidRPr="00036450" w:rsidRDefault="00861A0D" w:rsidP="00861A0D">
            <w:pPr>
              <w:pStyle w:val="Date"/>
            </w:pPr>
            <w:r>
              <w:t>November-19 ~ Present</w:t>
            </w:r>
            <w:r w:rsidR="008F1065">
              <w:t xml:space="preserve"> Date</w:t>
            </w:r>
          </w:p>
          <w:p w14:paraId="0C682ECC" w14:textId="77777777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 xml:space="preserve">Interpretation during regular / non regular meetings with customer, suppliers. </w:t>
            </w:r>
          </w:p>
          <w:p w14:paraId="13D811FE" w14:textId="77777777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Administrative Support to Japanese Expats.</w:t>
            </w:r>
          </w:p>
          <w:p w14:paraId="6336F47E" w14:textId="2FA53808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Translation of Technical or non-technical contents</w:t>
            </w:r>
          </w:p>
          <w:p w14:paraId="706350D0" w14:textId="77777777" w:rsidR="008F1065" w:rsidRDefault="008F1065" w:rsidP="008F1065">
            <w:pPr>
              <w:pStyle w:val="ListParagraph"/>
              <w:ind w:left="765"/>
            </w:pPr>
          </w:p>
          <w:p w14:paraId="4E4E80F4" w14:textId="77777777" w:rsidR="00861A0D" w:rsidRPr="004D3011" w:rsidRDefault="00861A0D" w:rsidP="00861A0D">
            <w:pPr>
              <w:pStyle w:val="Heading4"/>
              <w:rPr>
                <w:bCs/>
              </w:rPr>
            </w:pPr>
            <w:r>
              <w:t>Hitachi Zosen India Private Limited</w:t>
            </w:r>
            <w:r w:rsidRPr="004D3011">
              <w:t xml:space="preserve"> [</w:t>
            </w:r>
            <w:r>
              <w:t xml:space="preserve"> Assistant Manager]</w:t>
            </w:r>
          </w:p>
          <w:p w14:paraId="34B60228" w14:textId="77777777" w:rsidR="00861A0D" w:rsidRPr="004D3011" w:rsidRDefault="00861A0D" w:rsidP="00861A0D">
            <w:pPr>
              <w:pStyle w:val="Date"/>
            </w:pPr>
            <w:r>
              <w:t>August 16 – October 19</w:t>
            </w:r>
          </w:p>
          <w:p w14:paraId="457D997D" w14:textId="77777777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Interpretation / Translation assistance to Local Members</w:t>
            </w:r>
          </w:p>
          <w:p w14:paraId="7E762BE5" w14:textId="77777777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Administrative Support to Japanese Nationals (Permanent Advisors or Business Traveler’s)</w:t>
            </w:r>
          </w:p>
          <w:p w14:paraId="167EE814" w14:textId="13DF6D01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Translation of Technical or non-technical contents</w:t>
            </w:r>
          </w:p>
          <w:p w14:paraId="7D65753C" w14:textId="77777777" w:rsidR="008F1065" w:rsidRPr="004D3011" w:rsidRDefault="008F1065" w:rsidP="008F1065">
            <w:pPr>
              <w:pStyle w:val="ListParagraph"/>
              <w:ind w:left="765"/>
            </w:pPr>
          </w:p>
          <w:p w14:paraId="1D9A12B9" w14:textId="77777777" w:rsidR="00861A0D" w:rsidRPr="004D3011" w:rsidRDefault="00861A0D" w:rsidP="00861A0D">
            <w:pPr>
              <w:pStyle w:val="Heading4"/>
              <w:rPr>
                <w:bCs/>
              </w:rPr>
            </w:pPr>
            <w:r>
              <w:t>Honda Cars India Limited</w:t>
            </w:r>
            <w:r w:rsidRPr="004D3011">
              <w:t xml:space="preserve"> [</w:t>
            </w:r>
            <w:r>
              <w:t>Senior Executive]</w:t>
            </w:r>
          </w:p>
          <w:p w14:paraId="3ACCF350" w14:textId="77777777" w:rsidR="00861A0D" w:rsidRDefault="00861A0D" w:rsidP="00861A0D">
            <w:pPr>
              <w:pStyle w:val="Date"/>
            </w:pPr>
            <w:r>
              <w:t>May 13 – July 16</w:t>
            </w:r>
          </w:p>
          <w:p w14:paraId="639F0F10" w14:textId="77777777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Interpretation assistance to Quality Department.</w:t>
            </w:r>
          </w:p>
          <w:p w14:paraId="6811D232" w14:textId="77777777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 xml:space="preserve">Part of Supplier’ audit </w:t>
            </w:r>
          </w:p>
          <w:p w14:paraId="0EB9ABE6" w14:textId="77777777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Administrative Support to Japanese Nationals (Permanent Advisors or Business Traveler’s)</w:t>
            </w:r>
          </w:p>
          <w:p w14:paraId="040440F8" w14:textId="226DD5E8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Translation of Technical or non-technical contents</w:t>
            </w:r>
          </w:p>
          <w:p w14:paraId="6AB3EEDC" w14:textId="77777777" w:rsidR="008F1065" w:rsidRDefault="008F1065" w:rsidP="008F1065">
            <w:pPr>
              <w:pStyle w:val="ListParagraph"/>
              <w:ind w:left="765"/>
            </w:pPr>
          </w:p>
          <w:p w14:paraId="323D163A" w14:textId="77777777" w:rsidR="00861A0D" w:rsidRPr="004D3011" w:rsidRDefault="00861A0D" w:rsidP="00861A0D">
            <w:pPr>
              <w:pStyle w:val="Heading4"/>
              <w:rPr>
                <w:bCs/>
              </w:rPr>
            </w:pPr>
            <w:r>
              <w:t>Maruti Suzuki India Limited</w:t>
            </w:r>
            <w:r w:rsidRPr="004D3011">
              <w:t xml:space="preserve"> [</w:t>
            </w:r>
            <w:r>
              <w:t>Junior Executive]</w:t>
            </w:r>
          </w:p>
          <w:p w14:paraId="6C8A8862" w14:textId="77777777" w:rsidR="00861A0D" w:rsidRDefault="00861A0D" w:rsidP="00861A0D">
            <w:pPr>
              <w:pStyle w:val="Date"/>
            </w:pPr>
            <w:r>
              <w:t>Feb 10 – Apr 13</w:t>
            </w:r>
          </w:p>
          <w:p w14:paraId="199F0539" w14:textId="2ED71E4E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Interpretation / Translation work at Plant Level for various manufacturing sections such as production, quality, engineering, purchase, production planning &amp; Control.</w:t>
            </w:r>
          </w:p>
          <w:p w14:paraId="04982BA9" w14:textId="395D2F4D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Administrative Support to Japanese Nationals (Permanent Advisors or Business Traveler’s)</w:t>
            </w:r>
          </w:p>
          <w:p w14:paraId="46EC73E4" w14:textId="77777777" w:rsidR="008F1065" w:rsidRDefault="008F1065" w:rsidP="008F1065">
            <w:pPr>
              <w:pStyle w:val="ListParagraph"/>
              <w:ind w:left="765"/>
            </w:pPr>
          </w:p>
          <w:p w14:paraId="5CCF9E9A" w14:textId="77777777" w:rsidR="00861A0D" w:rsidRPr="004D3011" w:rsidRDefault="00861A0D" w:rsidP="00861A0D">
            <w:pPr>
              <w:pStyle w:val="Heading4"/>
              <w:rPr>
                <w:bCs/>
              </w:rPr>
            </w:pPr>
            <w:r>
              <w:t>Honda Express Logistics India Limited</w:t>
            </w:r>
            <w:r w:rsidRPr="004D3011">
              <w:t xml:space="preserve"> [</w:t>
            </w:r>
            <w:r>
              <w:t>Executive]</w:t>
            </w:r>
          </w:p>
          <w:p w14:paraId="24045A3B" w14:textId="77777777" w:rsidR="00861A0D" w:rsidRDefault="00861A0D" w:rsidP="00861A0D">
            <w:pPr>
              <w:pStyle w:val="Date"/>
            </w:pPr>
            <w:r>
              <w:t xml:space="preserve">Jan 09   </w:t>
            </w:r>
            <w:r w:rsidRPr="004D3011">
              <w:t>–</w:t>
            </w:r>
            <w:r>
              <w:t xml:space="preserve"> July 09</w:t>
            </w:r>
          </w:p>
          <w:p w14:paraId="56064C91" w14:textId="77777777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Administrative Support to Japanese Expats and language assistance</w:t>
            </w:r>
          </w:p>
          <w:p w14:paraId="4AB44D49" w14:textId="7826C046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Translation of documents such as emails, specification.</w:t>
            </w:r>
          </w:p>
          <w:p w14:paraId="01AB4474" w14:textId="77777777" w:rsidR="008F1065" w:rsidRDefault="008F1065" w:rsidP="008F1065">
            <w:pPr>
              <w:pStyle w:val="ListParagraph"/>
              <w:ind w:left="765"/>
            </w:pPr>
          </w:p>
          <w:p w14:paraId="0205D7F8" w14:textId="77777777" w:rsidR="00861A0D" w:rsidRPr="004D3011" w:rsidRDefault="00861A0D" w:rsidP="00861A0D">
            <w:pPr>
              <w:pStyle w:val="Heading4"/>
              <w:rPr>
                <w:bCs/>
              </w:rPr>
            </w:pPr>
            <w:r>
              <w:rPr>
                <w:bCs/>
              </w:rPr>
              <w:t>Sakura Tours Private Limited</w:t>
            </w:r>
          </w:p>
          <w:p w14:paraId="353AEE88" w14:textId="77777777" w:rsidR="00861A0D" w:rsidRDefault="00861A0D" w:rsidP="00861A0D">
            <w:pPr>
              <w:pStyle w:val="Date"/>
            </w:pPr>
            <w:r>
              <w:t>Dec 06 – Dec 08</w:t>
            </w:r>
          </w:p>
          <w:p w14:paraId="30DD9C0B" w14:textId="77777777" w:rsidR="00861A0D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Escorting Guest during their travel to India (Language Support)</w:t>
            </w:r>
          </w:p>
          <w:p w14:paraId="40B82B29" w14:textId="77777777" w:rsidR="00861A0D" w:rsidRPr="00CD73EF" w:rsidRDefault="00861A0D" w:rsidP="00861A0D">
            <w:pPr>
              <w:pStyle w:val="ListParagraph"/>
              <w:numPr>
                <w:ilvl w:val="0"/>
                <w:numId w:val="1"/>
              </w:numPr>
            </w:pPr>
            <w:r>
              <w:t>Office work (Making Quotation, Travel Arrangements)</w:t>
            </w:r>
          </w:p>
          <w:p w14:paraId="745CA393" w14:textId="77777777" w:rsidR="00861A0D" w:rsidRDefault="00861A0D" w:rsidP="00861A0D">
            <w:pPr>
              <w:pStyle w:val="Heading2"/>
            </w:pPr>
            <w:r>
              <w:t xml:space="preserve">OBTAINED </w:t>
            </w:r>
            <w:sdt>
              <w:sdtPr>
                <w:id w:val="-1111893728"/>
                <w:placeholder>
                  <w:docPart w:val="B1AD4A28631940E784D884153F6B0084"/>
                </w:placeholder>
                <w:temporary/>
                <w:showingPlcHdr/>
                <w15:appearance w15:val="hidden"/>
              </w:sdtPr>
              <w:sdtContent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20FC3CE2" w14:textId="08309A1F" w:rsidR="00861A0D" w:rsidRDefault="00861A0D" w:rsidP="00861A0D">
            <w:r>
              <w:t># Japanese Language Certification                   N2 Certified</w:t>
            </w:r>
          </w:p>
          <w:p w14:paraId="07B874F5" w14:textId="4B9552AE" w:rsidR="00861A0D" w:rsidRDefault="00861A0D" w:rsidP="00861A0D">
            <w:r>
              <w:t># Computer Skill                                                     Microsoft Office</w:t>
            </w:r>
          </w:p>
          <w:p w14:paraId="4A6BA016" w14:textId="77777777" w:rsidR="00861A0D" w:rsidRDefault="00861A0D" w:rsidP="00861A0D">
            <w:pPr>
              <w:pStyle w:val="Heading2"/>
            </w:pPr>
            <w:r>
              <w:t xml:space="preserve">PURSUING  </w:t>
            </w:r>
            <w:sdt>
              <w:sdtPr>
                <w:id w:val="115332017"/>
                <w:placeholder>
                  <w:docPart w:val="B48ABE03F7E84F518FB37DF775B9D861"/>
                </w:placeholder>
                <w:temporary/>
                <w:showingPlcHdr/>
                <w15:appearance w15:val="hidden"/>
              </w:sdtPr>
              <w:sdtContent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1DE957F7" w14:textId="1B3E4D69" w:rsidR="00861A0D" w:rsidRDefault="00861A0D" w:rsidP="00861A0D">
            <w:r>
              <w:t xml:space="preserve"># </w:t>
            </w:r>
            <w:r w:rsidR="00F606C5">
              <w:t>META FRONT END DEVELOPER COURSE BY COURSERA</w:t>
            </w:r>
            <w:r>
              <w:t xml:space="preserve"> </w:t>
            </w:r>
          </w:p>
          <w:p w14:paraId="1BE06EC2" w14:textId="77777777" w:rsidR="00861A0D" w:rsidRDefault="00861A0D" w:rsidP="00861A0D">
            <w:pPr>
              <w:tabs>
                <w:tab w:val="left" w:pos="990"/>
              </w:tabs>
            </w:pPr>
            <w:r>
              <w:t># BASICS OF PYTHON PROGRAMMING FROM UDEMY.</w:t>
            </w:r>
          </w:p>
        </w:tc>
      </w:tr>
    </w:tbl>
    <w:p w14:paraId="51E78DC1" w14:textId="1BEF3BD2" w:rsidR="00861A0D" w:rsidRDefault="00861A0D" w:rsidP="00861A0D"/>
    <w:p w14:paraId="6D7D5E3C" w14:textId="7D951349" w:rsidR="00861A0D" w:rsidRDefault="00861A0D" w:rsidP="00861A0D"/>
    <w:p w14:paraId="5B11E283" w14:textId="6FDFEEB3" w:rsidR="00861A0D" w:rsidRDefault="00861A0D" w:rsidP="00861A0D"/>
    <w:p w14:paraId="1ABFF242" w14:textId="11EA8EF2" w:rsidR="00861A0D" w:rsidRDefault="00861A0D" w:rsidP="00861A0D"/>
    <w:p w14:paraId="11165113" w14:textId="2EAFCB0B" w:rsidR="00861A0D" w:rsidRDefault="00861A0D" w:rsidP="00861A0D"/>
    <w:p w14:paraId="1306C277" w14:textId="212DFADC" w:rsidR="00861A0D" w:rsidRDefault="00861A0D" w:rsidP="00861A0D"/>
    <w:p w14:paraId="27E97796" w14:textId="3702D01B" w:rsidR="00861A0D" w:rsidRDefault="00861A0D" w:rsidP="00861A0D"/>
    <w:p w14:paraId="2C4F3E14" w14:textId="0E6964C8" w:rsidR="00861A0D" w:rsidRDefault="00861A0D" w:rsidP="00861A0D"/>
    <w:p w14:paraId="52C7D15D" w14:textId="6191AF79" w:rsidR="00861A0D" w:rsidRPr="00861A0D" w:rsidRDefault="00861A0D" w:rsidP="00861A0D"/>
    <w:p w14:paraId="2223A113" w14:textId="4E64C126" w:rsidR="00861A0D" w:rsidRPr="00861A0D" w:rsidRDefault="00861A0D" w:rsidP="00861A0D"/>
    <w:p w14:paraId="793761B8" w14:textId="61093159" w:rsidR="00861A0D" w:rsidRPr="00861A0D" w:rsidRDefault="00861A0D" w:rsidP="00861A0D"/>
    <w:p w14:paraId="69CACFBB" w14:textId="77777777" w:rsidR="00861A0D" w:rsidRDefault="00861A0D" w:rsidP="000C45FF">
      <w:pPr>
        <w:tabs>
          <w:tab w:val="left" w:pos="990"/>
        </w:tabs>
      </w:pPr>
    </w:p>
    <w:p w14:paraId="46BFA101" w14:textId="1D5F45EB" w:rsidR="00861A0D" w:rsidRDefault="00861A0D" w:rsidP="000C45FF">
      <w:pPr>
        <w:tabs>
          <w:tab w:val="left" w:pos="990"/>
        </w:tabs>
      </w:pPr>
    </w:p>
    <w:p w14:paraId="050E43D0" w14:textId="07E2D97C" w:rsidR="00861A0D" w:rsidRDefault="00861A0D" w:rsidP="000C45FF">
      <w:pPr>
        <w:tabs>
          <w:tab w:val="left" w:pos="990"/>
        </w:tabs>
      </w:pPr>
    </w:p>
    <w:p w14:paraId="7265502B" w14:textId="33468788" w:rsidR="00D238C4" w:rsidRDefault="00861A0D" w:rsidP="00861A0D">
      <w:pPr>
        <w:tabs>
          <w:tab w:val="left" w:pos="2685"/>
        </w:tabs>
      </w:pPr>
      <w:r>
        <w:tab/>
      </w:r>
    </w:p>
    <w:p w14:paraId="0DC62C54" w14:textId="69DF6193" w:rsidR="00D238C4" w:rsidRDefault="00D238C4" w:rsidP="000C45FF">
      <w:pPr>
        <w:tabs>
          <w:tab w:val="left" w:pos="990"/>
        </w:tabs>
      </w:pPr>
    </w:p>
    <w:p w14:paraId="39AF450E" w14:textId="47BD8BD8" w:rsidR="008E643A" w:rsidRDefault="008E643A" w:rsidP="000C45FF">
      <w:pPr>
        <w:tabs>
          <w:tab w:val="left" w:pos="990"/>
        </w:tabs>
      </w:pPr>
    </w:p>
    <w:p w14:paraId="236DA9CD" w14:textId="3D6A0475" w:rsidR="00C64193" w:rsidRDefault="00C64193" w:rsidP="000C45FF">
      <w:pPr>
        <w:tabs>
          <w:tab w:val="left" w:pos="990"/>
        </w:tabs>
      </w:pPr>
      <w:r>
        <w:rPr>
          <w:noProof/>
        </w:rPr>
        <w:drawing>
          <wp:inline distT="0" distB="0" distL="0" distR="0" wp14:anchorId="63F8A5AA" wp14:editId="3C80F3BD">
            <wp:extent cx="304800" cy="280737"/>
            <wp:effectExtent l="0" t="0" r="0" b="5080"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4" t="22307" r="25325" b="23846"/>
                    <a:stretch/>
                  </pic:blipFill>
                  <pic:spPr bwMode="auto">
                    <a:xfrm>
                      <a:off x="0" y="0"/>
                      <a:ext cx="309824" cy="285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A04339E" w14:textId="57CF68FD" w:rsidR="008E643A" w:rsidRDefault="00C64193" w:rsidP="000C45FF">
      <w:pPr>
        <w:tabs>
          <w:tab w:val="left" w:pos="990"/>
        </w:tabs>
        <w:rPr>
          <w:sz w:val="32"/>
          <w:szCs w:val="44"/>
        </w:rPr>
      </w:pPr>
      <w:r w:rsidRPr="00C64193">
        <w:rPr>
          <w:sz w:val="32"/>
          <w:szCs w:val="44"/>
        </w:rPr>
        <w:t>+ 9</w:t>
      </w:r>
      <w:r>
        <w:rPr>
          <w:sz w:val="32"/>
          <w:szCs w:val="44"/>
        </w:rPr>
        <w:t>1-</w:t>
      </w:r>
      <w:r w:rsidRPr="00C64193">
        <w:rPr>
          <w:sz w:val="32"/>
          <w:szCs w:val="44"/>
        </w:rPr>
        <w:t>98184-80809</w:t>
      </w:r>
    </w:p>
    <w:p w14:paraId="4AFBA6CC" w14:textId="26F05C47" w:rsidR="00C64193" w:rsidRDefault="00C64193" w:rsidP="000C45FF">
      <w:pPr>
        <w:tabs>
          <w:tab w:val="left" w:pos="990"/>
        </w:tabs>
        <w:rPr>
          <w:sz w:val="32"/>
          <w:szCs w:val="44"/>
        </w:rPr>
      </w:pPr>
    </w:p>
    <w:p w14:paraId="0F11AE47" w14:textId="054084FF" w:rsidR="00C64193" w:rsidRDefault="00C64193" w:rsidP="000C45FF">
      <w:pPr>
        <w:tabs>
          <w:tab w:val="left" w:pos="990"/>
        </w:tabs>
        <w:rPr>
          <w:sz w:val="32"/>
          <w:szCs w:val="44"/>
        </w:rPr>
      </w:pPr>
    </w:p>
    <w:p w14:paraId="3D3C9481" w14:textId="77777777" w:rsidR="00C64193" w:rsidRDefault="00C64193" w:rsidP="000C45FF">
      <w:pPr>
        <w:tabs>
          <w:tab w:val="left" w:pos="990"/>
        </w:tabs>
        <w:rPr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0084D8" wp14:editId="72EEC7F9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375560" cy="209550"/>
            <wp:effectExtent l="0" t="0" r="5715" b="0"/>
            <wp:wrapNone/>
            <wp:docPr id="19" name="Picture 19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con&#10;&#10;Description automatically generated with low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6" t="40309" r="36539" b="35312"/>
                    <a:stretch/>
                  </pic:blipFill>
                  <pic:spPr bwMode="auto">
                    <a:xfrm>
                      <a:off x="0" y="0"/>
                      <a:ext cx="37556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44"/>
        </w:rPr>
        <w:t xml:space="preserve">       </w:t>
      </w:r>
    </w:p>
    <w:p w14:paraId="77750A11" w14:textId="77777777" w:rsidR="00C64193" w:rsidRDefault="00C64193" w:rsidP="000C45FF">
      <w:pPr>
        <w:tabs>
          <w:tab w:val="left" w:pos="990"/>
        </w:tabs>
        <w:rPr>
          <w:sz w:val="4"/>
          <w:szCs w:val="4"/>
        </w:rPr>
      </w:pPr>
    </w:p>
    <w:p w14:paraId="66FE3A80" w14:textId="77777777" w:rsidR="00C64193" w:rsidRDefault="00C64193" w:rsidP="000C45FF">
      <w:pPr>
        <w:tabs>
          <w:tab w:val="left" w:pos="990"/>
        </w:tabs>
        <w:rPr>
          <w:sz w:val="4"/>
          <w:szCs w:val="4"/>
        </w:rPr>
      </w:pPr>
    </w:p>
    <w:p w14:paraId="0C76E07A" w14:textId="77777777" w:rsidR="00C64193" w:rsidRDefault="00C64193" w:rsidP="000C45FF">
      <w:pPr>
        <w:tabs>
          <w:tab w:val="left" w:pos="990"/>
        </w:tabs>
        <w:rPr>
          <w:sz w:val="4"/>
          <w:szCs w:val="4"/>
        </w:rPr>
      </w:pPr>
    </w:p>
    <w:p w14:paraId="3D6CBB60" w14:textId="77777777" w:rsidR="00C64193" w:rsidRDefault="00C64193" w:rsidP="000C45FF">
      <w:pPr>
        <w:tabs>
          <w:tab w:val="left" w:pos="990"/>
        </w:tabs>
        <w:rPr>
          <w:sz w:val="4"/>
          <w:szCs w:val="4"/>
        </w:rPr>
      </w:pPr>
    </w:p>
    <w:p w14:paraId="01C51B4A" w14:textId="77777777" w:rsidR="00C64193" w:rsidRDefault="00C64193" w:rsidP="000C45FF">
      <w:pPr>
        <w:tabs>
          <w:tab w:val="left" w:pos="990"/>
        </w:tabs>
        <w:rPr>
          <w:sz w:val="4"/>
          <w:szCs w:val="4"/>
        </w:rPr>
      </w:pPr>
    </w:p>
    <w:p w14:paraId="08860EF0" w14:textId="77777777" w:rsidR="00C64193" w:rsidRDefault="00C64193" w:rsidP="000C45FF">
      <w:pPr>
        <w:tabs>
          <w:tab w:val="left" w:pos="990"/>
        </w:tabs>
        <w:rPr>
          <w:sz w:val="4"/>
          <w:szCs w:val="4"/>
        </w:rPr>
      </w:pPr>
    </w:p>
    <w:p w14:paraId="4E793688" w14:textId="77777777" w:rsidR="00C64193" w:rsidRDefault="00C64193" w:rsidP="000C45FF">
      <w:pPr>
        <w:tabs>
          <w:tab w:val="left" w:pos="990"/>
        </w:tabs>
        <w:rPr>
          <w:sz w:val="4"/>
          <w:szCs w:val="4"/>
        </w:rPr>
      </w:pPr>
    </w:p>
    <w:p w14:paraId="4981A92C" w14:textId="77777777" w:rsidR="00C64193" w:rsidRDefault="00C64193" w:rsidP="000C45FF">
      <w:pPr>
        <w:tabs>
          <w:tab w:val="left" w:pos="990"/>
        </w:tabs>
        <w:rPr>
          <w:sz w:val="4"/>
          <w:szCs w:val="4"/>
        </w:rPr>
      </w:pPr>
    </w:p>
    <w:p w14:paraId="59958558" w14:textId="77777777" w:rsidR="00C64193" w:rsidRDefault="00C64193" w:rsidP="000C45FF">
      <w:pPr>
        <w:tabs>
          <w:tab w:val="left" w:pos="990"/>
        </w:tabs>
        <w:rPr>
          <w:sz w:val="4"/>
          <w:szCs w:val="4"/>
        </w:rPr>
      </w:pPr>
    </w:p>
    <w:p w14:paraId="700A5354" w14:textId="24E697F8" w:rsidR="00C64193" w:rsidRDefault="00000000" w:rsidP="000C45FF">
      <w:pPr>
        <w:tabs>
          <w:tab w:val="left" w:pos="990"/>
        </w:tabs>
        <w:rPr>
          <w:sz w:val="24"/>
          <w:szCs w:val="36"/>
        </w:rPr>
      </w:pPr>
      <w:hyperlink r:id="rId10" w:history="1">
        <w:r w:rsidR="00C64193" w:rsidRPr="00950CB9">
          <w:rPr>
            <w:rStyle w:val="Hyperlink"/>
            <w:sz w:val="24"/>
            <w:szCs w:val="36"/>
          </w:rPr>
          <w:t>adhikari.virendra@live.com</w:t>
        </w:r>
      </w:hyperlink>
    </w:p>
    <w:p w14:paraId="6FD8806C" w14:textId="726ADE32" w:rsidR="00C64193" w:rsidRDefault="00C64193" w:rsidP="000C45FF">
      <w:pPr>
        <w:tabs>
          <w:tab w:val="left" w:pos="990"/>
        </w:tabs>
      </w:pPr>
    </w:p>
    <w:p w14:paraId="08DB1503" w14:textId="57C1B67B" w:rsidR="00C64193" w:rsidRDefault="00C64193" w:rsidP="000C45FF">
      <w:pPr>
        <w:tabs>
          <w:tab w:val="left" w:pos="990"/>
        </w:tabs>
      </w:pPr>
    </w:p>
    <w:p w14:paraId="3D8274D6" w14:textId="50C8FBA6" w:rsidR="00C64193" w:rsidRDefault="00C64193" w:rsidP="000C45FF">
      <w:pPr>
        <w:tabs>
          <w:tab w:val="left" w:pos="990"/>
        </w:tabs>
      </w:pPr>
    </w:p>
    <w:p w14:paraId="496AFB34" w14:textId="03643DAB" w:rsidR="00C64193" w:rsidRDefault="00814D8D" w:rsidP="000C45FF">
      <w:pPr>
        <w:tabs>
          <w:tab w:val="left" w:pos="990"/>
        </w:tabs>
      </w:pPr>
      <w:r>
        <w:t xml:space="preserve">PRESENT </w:t>
      </w:r>
      <w:r w:rsidR="00F764BD">
        <w:t>ADDRESS:</w:t>
      </w:r>
    </w:p>
    <w:p w14:paraId="392241EB" w14:textId="6179750B" w:rsidR="00814D8D" w:rsidRDefault="00814D8D" w:rsidP="000C45FF">
      <w:pPr>
        <w:tabs>
          <w:tab w:val="left" w:pos="990"/>
        </w:tabs>
      </w:pPr>
      <w:r>
        <w:t>F3-403, PROVIDENT WELWORTH CITY</w:t>
      </w:r>
    </w:p>
    <w:p w14:paraId="0B8C09D4" w14:textId="6F389B20" w:rsidR="00814D8D" w:rsidRDefault="00814D8D" w:rsidP="000C45FF">
      <w:pPr>
        <w:tabs>
          <w:tab w:val="left" w:pos="990"/>
        </w:tabs>
      </w:pPr>
      <w:r>
        <w:t>YELAHANKA DODDABALLAPUR ROAD,</w:t>
      </w:r>
    </w:p>
    <w:p w14:paraId="69A41CFF" w14:textId="71428484" w:rsidR="00814D8D" w:rsidRDefault="00814D8D" w:rsidP="000C45FF">
      <w:pPr>
        <w:tabs>
          <w:tab w:val="left" w:pos="990"/>
        </w:tabs>
      </w:pPr>
      <w:r>
        <w:t>BENGALURU 562157</w:t>
      </w:r>
    </w:p>
    <w:p w14:paraId="1FE2AFA5" w14:textId="6194FF3E" w:rsidR="00814D8D" w:rsidRDefault="00814D8D" w:rsidP="000C45FF">
      <w:pPr>
        <w:tabs>
          <w:tab w:val="left" w:pos="990"/>
        </w:tabs>
      </w:pPr>
      <w:r>
        <w:t>KARNATAKA</w:t>
      </w:r>
    </w:p>
    <w:p w14:paraId="2C10C7F7" w14:textId="57493ED9" w:rsidR="00814D8D" w:rsidRDefault="00814D8D" w:rsidP="000C45FF">
      <w:pPr>
        <w:tabs>
          <w:tab w:val="left" w:pos="990"/>
        </w:tabs>
      </w:pPr>
      <w:r>
        <w:t>INDIA</w:t>
      </w:r>
    </w:p>
    <w:p w14:paraId="2FFCEF03" w14:textId="156A1A50" w:rsidR="00AE36BB" w:rsidRDefault="00AE36BB" w:rsidP="000C45FF">
      <w:pPr>
        <w:tabs>
          <w:tab w:val="left" w:pos="990"/>
        </w:tabs>
      </w:pPr>
    </w:p>
    <w:sectPr w:rsidR="00AE36BB" w:rsidSect="00F14B3C">
      <w:headerReference w:type="default" r:id="rId11"/>
      <w:pgSz w:w="12240" w:h="15840"/>
      <w:pgMar w:top="14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5EACE" w14:textId="77777777" w:rsidR="005252FB" w:rsidRDefault="005252FB" w:rsidP="000C45FF">
      <w:r>
        <w:separator/>
      </w:r>
    </w:p>
  </w:endnote>
  <w:endnote w:type="continuationSeparator" w:id="0">
    <w:p w14:paraId="71293BA8" w14:textId="77777777" w:rsidR="005252FB" w:rsidRDefault="005252F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DB5F" w14:textId="77777777" w:rsidR="005252FB" w:rsidRDefault="005252FB" w:rsidP="000C45FF">
      <w:r>
        <w:separator/>
      </w:r>
    </w:p>
  </w:footnote>
  <w:footnote w:type="continuationSeparator" w:id="0">
    <w:p w14:paraId="5F5F66BD" w14:textId="77777777" w:rsidR="005252FB" w:rsidRDefault="005252F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5A1F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419161" wp14:editId="34AA4FC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3" name="Graphic 1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3982"/>
    <w:multiLevelType w:val="hybridMultilevel"/>
    <w:tmpl w:val="E8640BB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E7D51E7"/>
    <w:multiLevelType w:val="hybridMultilevel"/>
    <w:tmpl w:val="BE1CB1B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49683308">
    <w:abstractNumId w:val="1"/>
  </w:num>
  <w:num w:numId="2" w16cid:durableId="115121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1D"/>
    <w:rsid w:val="00036450"/>
    <w:rsid w:val="00094499"/>
    <w:rsid w:val="000C45FF"/>
    <w:rsid w:val="000E3FD1"/>
    <w:rsid w:val="000F1260"/>
    <w:rsid w:val="00112054"/>
    <w:rsid w:val="001317D8"/>
    <w:rsid w:val="001525E1"/>
    <w:rsid w:val="00180329"/>
    <w:rsid w:val="00183C67"/>
    <w:rsid w:val="0019001F"/>
    <w:rsid w:val="001A74A5"/>
    <w:rsid w:val="001B2ABD"/>
    <w:rsid w:val="001E0391"/>
    <w:rsid w:val="001E1759"/>
    <w:rsid w:val="001F1ECC"/>
    <w:rsid w:val="00210F1D"/>
    <w:rsid w:val="00230A6D"/>
    <w:rsid w:val="002400EB"/>
    <w:rsid w:val="00256CF7"/>
    <w:rsid w:val="00281FD5"/>
    <w:rsid w:val="002D0F6F"/>
    <w:rsid w:val="0030481B"/>
    <w:rsid w:val="003156FC"/>
    <w:rsid w:val="003254B5"/>
    <w:rsid w:val="003264DF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045C7"/>
    <w:rsid w:val="005252FB"/>
    <w:rsid w:val="005262AC"/>
    <w:rsid w:val="005E39D5"/>
    <w:rsid w:val="00600670"/>
    <w:rsid w:val="0062123A"/>
    <w:rsid w:val="00626B9E"/>
    <w:rsid w:val="00646E75"/>
    <w:rsid w:val="006771D0"/>
    <w:rsid w:val="006D6CE9"/>
    <w:rsid w:val="006F14AC"/>
    <w:rsid w:val="00715FCB"/>
    <w:rsid w:val="00743101"/>
    <w:rsid w:val="00764C9F"/>
    <w:rsid w:val="007775E1"/>
    <w:rsid w:val="007867A0"/>
    <w:rsid w:val="007927F5"/>
    <w:rsid w:val="007B3CD9"/>
    <w:rsid w:val="007D69A8"/>
    <w:rsid w:val="00802CA0"/>
    <w:rsid w:val="00814D8D"/>
    <w:rsid w:val="00861A0D"/>
    <w:rsid w:val="008E643A"/>
    <w:rsid w:val="008F1065"/>
    <w:rsid w:val="009260CD"/>
    <w:rsid w:val="00940A66"/>
    <w:rsid w:val="00952C25"/>
    <w:rsid w:val="009B4BDE"/>
    <w:rsid w:val="00A2118D"/>
    <w:rsid w:val="00AD0A50"/>
    <w:rsid w:val="00AD5BAD"/>
    <w:rsid w:val="00AD76E2"/>
    <w:rsid w:val="00AE36BB"/>
    <w:rsid w:val="00B20152"/>
    <w:rsid w:val="00B359E4"/>
    <w:rsid w:val="00B57D98"/>
    <w:rsid w:val="00B70850"/>
    <w:rsid w:val="00C066B6"/>
    <w:rsid w:val="00C37BA1"/>
    <w:rsid w:val="00C4674C"/>
    <w:rsid w:val="00C506CF"/>
    <w:rsid w:val="00C623B3"/>
    <w:rsid w:val="00C64193"/>
    <w:rsid w:val="00C72BED"/>
    <w:rsid w:val="00C9578B"/>
    <w:rsid w:val="00CB0055"/>
    <w:rsid w:val="00CD73EF"/>
    <w:rsid w:val="00CE2F70"/>
    <w:rsid w:val="00D22351"/>
    <w:rsid w:val="00D238C4"/>
    <w:rsid w:val="00D2522B"/>
    <w:rsid w:val="00D422DE"/>
    <w:rsid w:val="00D473ED"/>
    <w:rsid w:val="00D51BDC"/>
    <w:rsid w:val="00D5459D"/>
    <w:rsid w:val="00DA1F4D"/>
    <w:rsid w:val="00DD172A"/>
    <w:rsid w:val="00E25A26"/>
    <w:rsid w:val="00E4381A"/>
    <w:rsid w:val="00E55D74"/>
    <w:rsid w:val="00ED34AB"/>
    <w:rsid w:val="00F14B3C"/>
    <w:rsid w:val="00F60274"/>
    <w:rsid w:val="00F606C5"/>
    <w:rsid w:val="00F764BD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0422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D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dhikari.virendra@liv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endra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B5306FF7C64F3392106ECE028DC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50EF6-484A-465F-B18A-44F64449F451}"/>
      </w:docPartPr>
      <w:docPartBody>
        <w:p w:rsidR="003B372A" w:rsidRDefault="00B35C9D" w:rsidP="00B35C9D">
          <w:pPr>
            <w:pStyle w:val="25B5306FF7C64F3392106ECE028DC1B9"/>
          </w:pPr>
          <w:r w:rsidRPr="00036450">
            <w:t>EDUCATION</w:t>
          </w:r>
        </w:p>
      </w:docPartBody>
    </w:docPart>
    <w:docPart>
      <w:docPartPr>
        <w:name w:val="20CB21AC6B674C9A989B867E45B3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842A6-6C3F-4FDB-A2F0-0657E5B01E45}"/>
      </w:docPartPr>
      <w:docPartBody>
        <w:p w:rsidR="003B372A" w:rsidRDefault="00B35C9D" w:rsidP="00B35C9D">
          <w:pPr>
            <w:pStyle w:val="20CB21AC6B674C9A989B867E45B3F0E8"/>
          </w:pPr>
          <w:r w:rsidRPr="00036450">
            <w:t>WORK EXPERIENCE</w:t>
          </w:r>
        </w:p>
      </w:docPartBody>
    </w:docPart>
    <w:docPart>
      <w:docPartPr>
        <w:name w:val="B1AD4A28631940E784D884153F6B0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6F7C0-1A86-4483-ABE6-E60A43124CCF}"/>
      </w:docPartPr>
      <w:docPartBody>
        <w:p w:rsidR="003B372A" w:rsidRDefault="00B35C9D" w:rsidP="00B35C9D">
          <w:pPr>
            <w:pStyle w:val="B1AD4A28631940E784D884153F6B008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B48ABE03F7E84F518FB37DF775B9D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7BB7D-A63D-4A04-B5F4-07DE8E20E52C}"/>
      </w:docPartPr>
      <w:docPartBody>
        <w:p w:rsidR="003B372A" w:rsidRDefault="00B35C9D" w:rsidP="00B35C9D">
          <w:pPr>
            <w:pStyle w:val="B48ABE03F7E84F518FB37DF775B9D86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15"/>
    <w:rsid w:val="000E6951"/>
    <w:rsid w:val="003916FC"/>
    <w:rsid w:val="003B372A"/>
    <w:rsid w:val="00501242"/>
    <w:rsid w:val="00503215"/>
    <w:rsid w:val="00B35C9D"/>
    <w:rsid w:val="00CA507C"/>
    <w:rsid w:val="00E1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35C9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5C9D"/>
    <w:rPr>
      <w:rFonts w:asciiTheme="majorHAnsi" w:eastAsiaTheme="majorEastAsia" w:hAnsiTheme="majorHAnsi" w:cstheme="majorBidi"/>
      <w:b/>
      <w:bCs/>
      <w:caps/>
      <w:szCs w:val="26"/>
      <w:lang w:val="en-US"/>
    </w:rPr>
  </w:style>
  <w:style w:type="paragraph" w:customStyle="1" w:styleId="25B5306FF7C64F3392106ECE028DC1B9">
    <w:name w:val="25B5306FF7C64F3392106ECE028DC1B9"/>
    <w:rsid w:val="00B35C9D"/>
  </w:style>
  <w:style w:type="paragraph" w:customStyle="1" w:styleId="20CB21AC6B674C9A989B867E45B3F0E8">
    <w:name w:val="20CB21AC6B674C9A989B867E45B3F0E8"/>
    <w:rsid w:val="00B35C9D"/>
  </w:style>
  <w:style w:type="paragraph" w:customStyle="1" w:styleId="B1AD4A28631940E784D884153F6B0084">
    <w:name w:val="B1AD4A28631940E784D884153F6B0084"/>
    <w:rsid w:val="00B35C9D"/>
  </w:style>
  <w:style w:type="paragraph" w:customStyle="1" w:styleId="B48ABE03F7E84F518FB37DF775B9D861">
    <w:name w:val="B48ABE03F7E84F518FB37DF775B9D861"/>
    <w:rsid w:val="00B35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2022-10-28T08:09:00Z</dcterms:created>
  <dcterms:modified xsi:type="dcterms:W3CDTF">2023-01-18T04:07:00Z</dcterms:modified>
</cp:coreProperties>
</file>